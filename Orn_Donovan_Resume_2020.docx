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="00692703" w:rsidRPr="00CF1A49" w14:paraId="3CE6051F" w14:textId="77777777" w:rsidTr="00FA4AE3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C2B3A6" w14:textId="77777777" w:rsidR="00692703" w:rsidRPr="00CF1A49" w:rsidRDefault="00A82430" w:rsidP="00913946">
            <w:pPr>
              <w:pStyle w:val="Title"/>
            </w:pPr>
            <w:r>
              <w:t>Donovan</w:t>
            </w:r>
            <w:r w:rsidR="00692703" w:rsidRPr="00CF1A49">
              <w:t xml:space="preserve"> </w:t>
            </w:r>
            <w:r>
              <w:t>Orn</w:t>
            </w:r>
          </w:p>
          <w:p w14:paraId="20D8EC17" w14:textId="511BA826" w:rsidR="00692703" w:rsidRPr="00EE0F32" w:rsidRDefault="00C60688" w:rsidP="00EE0F32">
            <w:pPr>
              <w:pStyle w:val="ContactInfo"/>
              <w:rPr>
                <w:sz w:val="24"/>
                <w:szCs w:val="24"/>
              </w:rPr>
            </w:pPr>
            <w:r>
              <w:rPr>
                <w:b/>
                <w:color w:val="1D824C" w:themeColor="accent1"/>
                <w:sz w:val="24"/>
                <w:szCs w:val="24"/>
              </w:rPr>
              <w:t>Cell</w:t>
            </w:r>
            <w:r w:rsidRPr="00C60688">
              <w:rPr>
                <w:b/>
                <w:color w:val="1D824C" w:themeColor="accent1"/>
                <w:sz w:val="24"/>
                <w:szCs w:val="24"/>
              </w:rPr>
              <w:t>: (402)212-9234</w:t>
            </w:r>
            <w:r>
              <w:rPr>
                <w:b/>
                <w:color w:val="1D824C" w:themeColor="accent1"/>
                <w:sz w:val="24"/>
                <w:szCs w:val="24"/>
              </w:rPr>
              <w:t xml:space="preserve"> Email: </w:t>
            </w:r>
            <w:r w:rsidRPr="003F7F20">
              <w:rPr>
                <w:b/>
                <w:color w:val="1D824C" w:themeColor="accent1"/>
                <w:sz w:val="24"/>
                <w:szCs w:val="24"/>
              </w:rPr>
              <w:t>donovan@ornmd.com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7FCBC5F" w14:textId="77777777" w:rsidR="005E3704" w:rsidRPr="00CF1A49" w:rsidRDefault="005E3704" w:rsidP="00B21D77">
      <w:pPr>
        <w:pStyle w:val="Heading1"/>
      </w:pPr>
      <w:r>
        <w:t>Technical Skills</w:t>
      </w:r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4860"/>
        <w:gridCol w:w="6493"/>
      </w:tblGrid>
      <w:tr w:rsidR="005E3704" w:rsidRPr="00CF1A49" w14:paraId="05286379" w14:textId="77777777" w:rsidTr="002158F0">
        <w:tc>
          <w:tcPr>
            <w:tcW w:w="4860" w:type="dxa"/>
          </w:tcPr>
          <w:p w14:paraId="5BCC8D35" w14:textId="42D87754" w:rsidR="005E3704" w:rsidRDefault="005E3704" w:rsidP="005E3704">
            <w:pPr>
              <w:pStyle w:val="ListParagraph"/>
              <w:numPr>
                <w:ilvl w:val="0"/>
                <w:numId w:val="16"/>
              </w:numPr>
            </w:pPr>
            <w:r>
              <w:t>Python, C++, Java, Spyder, Eclipse, Unix</w:t>
            </w:r>
          </w:p>
          <w:p w14:paraId="056698C4" w14:textId="16393E85" w:rsidR="00576629" w:rsidRDefault="00576629" w:rsidP="005E3704">
            <w:pPr>
              <w:pStyle w:val="ListParagraph"/>
              <w:numPr>
                <w:ilvl w:val="0"/>
                <w:numId w:val="16"/>
              </w:numPr>
            </w:pPr>
            <w:r>
              <w:t xml:space="preserve">Pandas, Scikit-learn, Numpy, Keras, </w:t>
            </w:r>
            <w:r w:rsidR="002158F0">
              <w:t>SQL</w:t>
            </w:r>
            <w:bookmarkStart w:id="0" w:name="_GoBack"/>
            <w:bookmarkEnd w:id="0"/>
            <w:r>
              <w:t>ite3</w:t>
            </w:r>
          </w:p>
          <w:p w14:paraId="51521494" w14:textId="3450C965" w:rsidR="0017709C" w:rsidRPr="001F6EEA" w:rsidRDefault="00100093" w:rsidP="00946238">
            <w:pPr>
              <w:pStyle w:val="ListParagraph"/>
              <w:numPr>
                <w:ilvl w:val="0"/>
                <w:numId w:val="16"/>
              </w:numPr>
            </w:pPr>
            <w:r>
              <w:t>Data Reduction</w:t>
            </w:r>
            <w:r w:rsidR="0017709C">
              <w:t xml:space="preserve"> Techniques: MIGMC, MSNR&amp;MC, Genetic Algorithms</w:t>
            </w:r>
            <w:r>
              <w:t>, PCA</w:t>
            </w:r>
          </w:p>
        </w:tc>
        <w:tc>
          <w:tcPr>
            <w:tcW w:w="6493" w:type="dxa"/>
          </w:tcPr>
          <w:p w14:paraId="54EC41F0" w14:textId="33AEA58E" w:rsidR="005E3704" w:rsidRDefault="00F52CD3" w:rsidP="00946238">
            <w:pPr>
              <w:pStyle w:val="ListParagraph"/>
              <w:numPr>
                <w:ilvl w:val="0"/>
                <w:numId w:val="16"/>
              </w:numPr>
            </w:pPr>
            <w:r>
              <w:t>Machine Learning, Active Learning</w:t>
            </w:r>
            <w:r w:rsidR="004D1DDA">
              <w:t>, Neural Networks</w:t>
            </w:r>
          </w:p>
          <w:p w14:paraId="742A60F5" w14:textId="2C86C475" w:rsidR="005E3704" w:rsidRDefault="00576629" w:rsidP="00576629">
            <w:pPr>
              <w:pStyle w:val="ListParagraph"/>
              <w:numPr>
                <w:ilvl w:val="0"/>
                <w:numId w:val="16"/>
              </w:numPr>
            </w:pPr>
            <w:r>
              <w:t xml:space="preserve">Regression, Classifiers, </w:t>
            </w:r>
            <w:r w:rsidR="00F52CD3">
              <w:t>SOM</w:t>
            </w:r>
            <w:r w:rsidR="004D1DDA">
              <w:t>, Boltzmann Machines, Auto Encoders</w:t>
            </w:r>
            <w:r>
              <w:t>, Bayesian Networks</w:t>
            </w:r>
          </w:p>
          <w:p w14:paraId="5556FCAD" w14:textId="44772AC9" w:rsidR="00576629" w:rsidRPr="005105E5" w:rsidRDefault="00C77627" w:rsidP="00B21D77">
            <w:pPr>
              <w:pStyle w:val="ListParagraph"/>
              <w:numPr>
                <w:ilvl w:val="0"/>
                <w:numId w:val="16"/>
              </w:numPr>
            </w:pPr>
            <w:r>
              <w:t>Data Structures, Graph Theory, AI, Applied Stats for IS&amp;T</w:t>
            </w:r>
          </w:p>
        </w:tc>
      </w:tr>
    </w:tbl>
    <w:p w14:paraId="1A1F60C4" w14:textId="529E389B" w:rsidR="007C2528" w:rsidRPr="00CF1A49" w:rsidRDefault="007C2528" w:rsidP="00B21D77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884578C4D87C473A9F99B385EAF9FC63"/>
          </w:placeholder>
          <w:temporary/>
          <w:showingPlcHdr/>
          <w15:appearance w15:val="hidden"/>
        </w:sdtPr>
        <w:sdtEndPr/>
        <w:sdtContent>
          <w:r w:rsidRPr="00CF1A49">
            <w:t>Experience</w:t>
          </w:r>
        </w:sdtContent>
      </w:sdt>
    </w:p>
    <w:tbl>
      <w:tblPr>
        <w:tblStyle w:val="TableGrid"/>
        <w:tblW w:w="489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17"/>
      </w:tblGrid>
      <w:tr w:rsidR="007C2528" w:rsidRPr="00CF1A49" w14:paraId="14037A71" w14:textId="77777777" w:rsidTr="003341D0">
        <w:trPr>
          <w:trHeight w:val="3670"/>
        </w:trPr>
        <w:tc>
          <w:tcPr>
            <w:tcW w:w="11117" w:type="dxa"/>
          </w:tcPr>
          <w:p w14:paraId="40CFEF28" w14:textId="77777777" w:rsidR="007C2528" w:rsidRDefault="007C2528" w:rsidP="00010309">
            <w:pPr>
              <w:pStyle w:val="Heading3"/>
              <w:outlineLvl w:val="2"/>
            </w:pPr>
            <w:r>
              <w:t xml:space="preserve">December 2018 </w:t>
            </w:r>
            <w:r w:rsidRPr="00CF1A49">
              <w:t>–</w:t>
            </w:r>
            <w:r>
              <w:t xml:space="preserve"> pRESENT</w:t>
            </w:r>
          </w:p>
          <w:p w14:paraId="0416B4F7" w14:textId="77817FC7" w:rsidR="007C2528" w:rsidRPr="00CF1A49" w:rsidRDefault="007C2528" w:rsidP="00010309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uno/unmc </w:t>
            </w:r>
            <w:r w:rsidR="00913A27">
              <w:t>Student Researcher</w:t>
            </w:r>
            <w:r>
              <w:t xml:space="preserve">, </w:t>
            </w:r>
            <w:r w:rsidRPr="34729DB1">
              <w:rPr>
                <w:rStyle w:val="SubtleReference"/>
              </w:rPr>
              <w:t>University of nebraska omaha</w:t>
            </w:r>
          </w:p>
          <w:p w14:paraId="57BE5C21" w14:textId="03E6A00A" w:rsidR="00913A27" w:rsidRDefault="00913A27" w:rsidP="005E3704">
            <w:pPr>
              <w:pStyle w:val="ListParagraph"/>
              <w:numPr>
                <w:ilvl w:val="0"/>
                <w:numId w:val="16"/>
              </w:numPr>
            </w:pPr>
            <w:r>
              <w:t>Utilize machine learning models to predict subjects with Parkinson’s disease using gait patterns</w:t>
            </w:r>
          </w:p>
          <w:p w14:paraId="03727019" w14:textId="32B4144A" w:rsidR="00913A27" w:rsidRDefault="00913A27" w:rsidP="005E3704">
            <w:pPr>
              <w:pStyle w:val="ListParagraph"/>
              <w:numPr>
                <w:ilvl w:val="0"/>
                <w:numId w:val="16"/>
              </w:numPr>
            </w:pPr>
            <w:r>
              <w:t xml:space="preserve">Program and compare feature selection methods </w:t>
            </w:r>
            <w:r w:rsidR="009E0DCB">
              <w:t>using Python to create more accurate model</w:t>
            </w:r>
            <w:r w:rsidR="00AC6011">
              <w:t>s</w:t>
            </w:r>
          </w:p>
          <w:p w14:paraId="60762A7F" w14:textId="737CEF5D" w:rsidR="00B459D5" w:rsidRDefault="00B459D5" w:rsidP="005E3704">
            <w:pPr>
              <w:pStyle w:val="ListParagraph"/>
              <w:numPr>
                <w:ilvl w:val="0"/>
                <w:numId w:val="16"/>
              </w:numPr>
            </w:pPr>
            <w:r w:rsidRPr="002158F0">
              <w:rPr>
                <w:w w:val="92"/>
                <w:fitText w:val="9504" w:id="2031869952"/>
              </w:rPr>
              <w:t xml:space="preserve">Use </w:t>
            </w:r>
            <w:r w:rsidR="005E3704" w:rsidRPr="002158F0">
              <w:rPr>
                <w:w w:val="92"/>
                <w:fitText w:val="9504" w:id="2031869952"/>
              </w:rPr>
              <w:t>similarity network</w:t>
            </w:r>
            <w:r w:rsidRPr="002158F0">
              <w:rPr>
                <w:w w:val="92"/>
                <w:fitText w:val="9504" w:id="2031869952"/>
              </w:rPr>
              <w:t xml:space="preserve"> models to create an objective measurement to differentiate</w:t>
            </w:r>
            <w:r w:rsidR="005E3704" w:rsidRPr="002158F0">
              <w:rPr>
                <w:w w:val="92"/>
                <w:fitText w:val="9504" w:id="2031869952"/>
              </w:rPr>
              <w:t xml:space="preserve"> medical</w:t>
            </w:r>
            <w:r w:rsidRPr="002158F0">
              <w:rPr>
                <w:w w:val="92"/>
                <w:fitText w:val="9504" w:id="2031869952"/>
              </w:rPr>
              <w:t xml:space="preserve"> students and </w:t>
            </w:r>
            <w:r w:rsidR="00D734E1" w:rsidRPr="002158F0">
              <w:rPr>
                <w:w w:val="92"/>
                <w:fitText w:val="9504" w:id="2031869952"/>
              </w:rPr>
              <w:t>resident</w:t>
            </w:r>
            <w:r w:rsidR="00D734E1" w:rsidRPr="002158F0">
              <w:rPr>
                <w:spacing w:val="103"/>
                <w:w w:val="92"/>
                <w:fitText w:val="9504" w:id="2031869952"/>
              </w:rPr>
              <w:t>s</w:t>
            </w:r>
          </w:p>
          <w:p w14:paraId="7D7BBDEF" w14:textId="2BE1C47C" w:rsidR="00B459D5" w:rsidRDefault="00546879" w:rsidP="005E3704">
            <w:pPr>
              <w:pStyle w:val="ListParagraph"/>
              <w:numPr>
                <w:ilvl w:val="0"/>
                <w:numId w:val="16"/>
              </w:numPr>
            </w:pPr>
            <w:r>
              <w:t>Analyze machine learning accuracies and box plots to help validate the results</w:t>
            </w:r>
          </w:p>
          <w:p w14:paraId="25A81E42" w14:textId="7A27925F" w:rsidR="00AA5904" w:rsidRDefault="00F52CD3" w:rsidP="00AA5904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</w:t>
            </w:r>
            <w:r w:rsidR="00AA5904">
              <w:t>Biomechanics HMV conference poster</w:t>
            </w:r>
            <w:r>
              <w:t xml:space="preserve"> that</w:t>
            </w:r>
            <w:r w:rsidR="003D1122">
              <w:t xml:space="preserve"> </w:t>
            </w:r>
            <w:r w:rsidR="00AC6011">
              <w:t>contains projects I have been working on</w:t>
            </w:r>
          </w:p>
          <w:p w14:paraId="2CC4DC33" w14:textId="1F5E754C" w:rsidR="007C2528" w:rsidRDefault="007C2528" w:rsidP="00010309">
            <w:pPr>
              <w:pStyle w:val="ListParagraph"/>
              <w:numPr>
                <w:ilvl w:val="0"/>
                <w:numId w:val="16"/>
              </w:numPr>
            </w:pPr>
            <w:r>
              <w:t xml:space="preserve">Present findings using PowerPoint to </w:t>
            </w:r>
            <w:r w:rsidR="004D44AC">
              <w:t>project leads and colleges</w:t>
            </w:r>
          </w:p>
          <w:p w14:paraId="103457A4" w14:textId="718BB6D5" w:rsidR="00D537D5" w:rsidRDefault="00D537D5" w:rsidP="00010309">
            <w:pPr>
              <w:pStyle w:val="ListParagraph"/>
              <w:numPr>
                <w:ilvl w:val="0"/>
                <w:numId w:val="16"/>
              </w:numPr>
            </w:pPr>
            <w:r>
              <w:t>Prepare manuscripts detailing projects to be submitted to conferences for publication</w:t>
            </w:r>
          </w:p>
          <w:p w14:paraId="5B67B9C0" w14:textId="68C7F341" w:rsidR="0017709C" w:rsidRDefault="0017709C" w:rsidP="00010309">
            <w:pPr>
              <w:pStyle w:val="ListParagraph"/>
              <w:numPr>
                <w:ilvl w:val="0"/>
                <w:numId w:val="16"/>
              </w:numPr>
            </w:pPr>
            <w:r>
              <w:t xml:space="preserve">Modify Genetic Algorithms by implementing </w:t>
            </w:r>
            <w:r w:rsidR="00752484">
              <w:t>domain specific mutation function</w:t>
            </w:r>
          </w:p>
          <w:p w14:paraId="606F9B3B" w14:textId="2E9875F5" w:rsidR="00355446" w:rsidRDefault="00AC6011" w:rsidP="00576629">
            <w:pPr>
              <w:pStyle w:val="ListParagraph"/>
              <w:numPr>
                <w:ilvl w:val="0"/>
                <w:numId w:val="16"/>
              </w:numPr>
              <w:spacing w:after="240"/>
            </w:pPr>
            <w:r>
              <w:t>Mentored</w:t>
            </w:r>
            <w:r w:rsidR="00355446">
              <w:t xml:space="preserve"> high school interns during summer internship</w:t>
            </w:r>
          </w:p>
          <w:p w14:paraId="17406713" w14:textId="77777777" w:rsidR="007C2528" w:rsidRPr="00CF1A49" w:rsidRDefault="007C2528" w:rsidP="00010309">
            <w:pPr>
              <w:pStyle w:val="Heading3"/>
              <w:outlineLvl w:val="2"/>
            </w:pPr>
            <w:r>
              <w:t>March 2011 – February 2019</w:t>
            </w:r>
          </w:p>
          <w:p w14:paraId="1CBEEF83" w14:textId="77777777" w:rsidR="007C2528" w:rsidRPr="00CF1A49" w:rsidRDefault="007C2528" w:rsidP="00010309">
            <w:pPr>
              <w:pStyle w:val="Heading2"/>
              <w:outlineLvl w:val="1"/>
            </w:pPr>
            <w:r>
              <w:t xml:space="preserve">General merchandise clerk, </w:t>
            </w:r>
            <w:r>
              <w:rPr>
                <w:rStyle w:val="SubtleReference"/>
              </w:rPr>
              <w:t>stony brook hy-vee Omaha Nebraska</w:t>
            </w:r>
          </w:p>
          <w:p w14:paraId="63F7437D" w14:textId="45EBA01E" w:rsidR="007C2528" w:rsidRDefault="007C2528" w:rsidP="00010309">
            <w:pPr>
              <w:pStyle w:val="ListParagraph"/>
              <w:numPr>
                <w:ilvl w:val="0"/>
                <w:numId w:val="16"/>
              </w:numPr>
            </w:pPr>
            <w:r>
              <w:t>Modif</w:t>
            </w:r>
            <w:r w:rsidR="00AC6011">
              <w:t>ied</w:t>
            </w:r>
            <w:r>
              <w:t xml:space="preserve"> basic inventory systems by adjusting counts and printing sale signs to keep counts and prices accurate</w:t>
            </w:r>
          </w:p>
          <w:p w14:paraId="1FE4F684" w14:textId="4013CBE8" w:rsidR="007C2528" w:rsidRDefault="007C2528" w:rsidP="00010309">
            <w:pPr>
              <w:pStyle w:val="ListParagraph"/>
              <w:numPr>
                <w:ilvl w:val="0"/>
                <w:numId w:val="16"/>
              </w:numPr>
            </w:pPr>
            <w:r>
              <w:t>Train</w:t>
            </w:r>
            <w:r w:rsidR="00AC6011">
              <w:t>ed</w:t>
            </w:r>
            <w:r>
              <w:t xml:space="preserve"> co-workers how to use inventory system (RPM)</w:t>
            </w:r>
          </w:p>
          <w:p w14:paraId="2DD1F335" w14:textId="52826A75" w:rsidR="007C2528" w:rsidRDefault="007C2528" w:rsidP="00010309">
            <w:pPr>
              <w:pStyle w:val="ListParagraph"/>
              <w:numPr>
                <w:ilvl w:val="0"/>
                <w:numId w:val="16"/>
              </w:numPr>
            </w:pPr>
            <w:r>
              <w:t>Communicate</w:t>
            </w:r>
            <w:r w:rsidR="00AC6011">
              <w:t>d</w:t>
            </w:r>
            <w:r>
              <w:t xml:space="preserve"> with customers </w:t>
            </w:r>
            <w:r w:rsidR="0085595C">
              <w:t>daily</w:t>
            </w:r>
            <w:r>
              <w:t xml:space="preserve"> by greeting and helping them find product to enhance the customer’s experience</w:t>
            </w:r>
          </w:p>
          <w:p w14:paraId="795A307F" w14:textId="4E2283C9" w:rsidR="007C2528" w:rsidRPr="0085595C" w:rsidRDefault="007C2528" w:rsidP="0085595C">
            <w:pPr>
              <w:pStyle w:val="ListParagraph"/>
              <w:numPr>
                <w:ilvl w:val="0"/>
                <w:numId w:val="16"/>
              </w:numPr>
            </w:pPr>
            <w:r>
              <w:t>Operated cash registers by taking payments, issuing receipts, and counting change</w:t>
            </w:r>
          </w:p>
        </w:tc>
      </w:tr>
    </w:tbl>
    <w:sdt>
      <w:sdtPr>
        <w:alias w:val="Education:"/>
        <w:tag w:val="Education:"/>
        <w:id w:val="-1908763273"/>
        <w:placeholder>
          <w:docPart w:val="2C0F94471450471FB8998E887BC4F386"/>
        </w:placeholder>
        <w:temporary/>
        <w:showingPlcHdr/>
        <w15:appearance w15:val="hidden"/>
      </w:sdtPr>
      <w:sdtEndPr/>
      <w:sdtContent>
        <w:p w14:paraId="20AF7A63" w14:textId="77777777" w:rsidR="003341D0" w:rsidRPr="00CF1A49" w:rsidRDefault="003341D0" w:rsidP="00B21D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47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2141"/>
      </w:tblGrid>
      <w:tr w:rsidR="003341D0" w:rsidRPr="00CF1A49" w14:paraId="0982921C" w14:textId="77777777" w:rsidTr="00946238">
        <w:trPr>
          <w:trHeight w:val="1507"/>
        </w:trPr>
        <w:tc>
          <w:tcPr>
            <w:tcW w:w="12141" w:type="dxa"/>
          </w:tcPr>
          <w:p w14:paraId="06F6EF13" w14:textId="77777777" w:rsidR="003341D0" w:rsidRPr="00CF1A49" w:rsidRDefault="003341D0" w:rsidP="00946238">
            <w:pPr>
              <w:pStyle w:val="Heading2"/>
              <w:outlineLvl w:val="1"/>
            </w:pPr>
            <w:r>
              <w:t>university of nebraska AT omaha</w:t>
            </w:r>
            <w:r w:rsidRPr="17D03ED1">
              <w:rPr>
                <w:rStyle w:val="SubtleReference"/>
              </w:rPr>
              <w:t xml:space="preserve">                  </w:t>
            </w:r>
            <w:r w:rsidRPr="17D03ED1">
              <w:rPr>
                <w:rFonts w:eastAsiaTheme="minorEastAsia" w:cstheme="minorBidi"/>
                <w:caps w:val="0"/>
                <w:sz w:val="22"/>
                <w:szCs w:val="22"/>
              </w:rPr>
              <w:t xml:space="preserve">                                                    </w:t>
            </w:r>
            <w:r>
              <w:rPr>
                <w:rFonts w:eastAsiaTheme="minorEastAsia" w:cstheme="minorBidi"/>
                <w:caps w:val="0"/>
                <w:sz w:val="22"/>
                <w:szCs w:val="22"/>
              </w:rPr>
              <w:t xml:space="preserve">                     </w:t>
            </w:r>
            <w:r w:rsidRPr="17D03ED1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May 2020</w:t>
            </w:r>
          </w:p>
          <w:p w14:paraId="4A3E6DD7" w14:textId="77777777" w:rsidR="003341D0" w:rsidRDefault="003341D0" w:rsidP="00946238">
            <w:pPr>
              <w:pStyle w:val="Heading2"/>
              <w:outlineLvl w:val="1"/>
            </w:pPr>
            <w:r w:rsidRPr="34729DB1">
              <w:rPr>
                <w:rStyle w:val="SubtleReference"/>
                <w:sz w:val="24"/>
                <w:szCs w:val="24"/>
              </w:rPr>
              <w:t>Bachelor OF SCIENCE in Computer science</w:t>
            </w:r>
            <w:r>
              <w:t xml:space="preserve">                                                                         </w:t>
            </w:r>
            <w:r w:rsidRPr="34729DB1">
              <w:rPr>
                <w:rFonts w:eastAsiaTheme="minorEastAsia" w:cstheme="minorBidi"/>
                <w:b w:val="0"/>
                <w:caps w:val="0"/>
                <w:color w:val="000000" w:themeColor="text1"/>
                <w:sz w:val="22"/>
                <w:szCs w:val="22"/>
              </w:rPr>
              <w:t>GPA 3.4</w:t>
            </w:r>
          </w:p>
          <w:p w14:paraId="5808A4F3" w14:textId="77777777" w:rsidR="003341D0" w:rsidRDefault="003341D0" w:rsidP="00946238">
            <w:pPr>
              <w:pStyle w:val="Heading3"/>
              <w:outlineLvl w:val="2"/>
            </w:pPr>
          </w:p>
          <w:p w14:paraId="5EACE1EE" w14:textId="77777777" w:rsidR="003341D0" w:rsidRPr="00CF1A49" w:rsidRDefault="003341D0" w:rsidP="00946238">
            <w:pPr>
              <w:pStyle w:val="Heading3"/>
              <w:outlineLvl w:val="2"/>
            </w:pPr>
            <w:r w:rsidRPr="17D03ED1">
              <w:rPr>
                <w:color w:val="1D824C" w:themeColor="accent1"/>
                <w:sz w:val="26"/>
                <w:szCs w:val="26"/>
              </w:rPr>
              <w:t>Metropolitan Community college</w:t>
            </w:r>
            <w:r>
              <w:t xml:space="preserve">                                                         </w:t>
            </w:r>
            <w:r w:rsidRPr="17D03ED1">
              <w:rPr>
                <w:rFonts w:eastAsiaTheme="minorEastAsia" w:cstheme="minorBidi"/>
                <w:b w:val="0"/>
                <w:caps w:val="0"/>
              </w:rPr>
              <w:t xml:space="preserve">             </w:t>
            </w:r>
            <w:r>
              <w:rPr>
                <w:rFonts w:eastAsiaTheme="minorEastAsia" w:cstheme="minorBidi"/>
                <w:b w:val="0"/>
                <w:caps w:val="0"/>
              </w:rPr>
              <w:t xml:space="preserve">           </w:t>
            </w:r>
            <w:r w:rsidRPr="17D03ED1">
              <w:rPr>
                <w:rFonts w:eastAsiaTheme="minorEastAsia" w:cstheme="minorBidi"/>
                <w:b w:val="0"/>
                <w:caps w:val="0"/>
              </w:rPr>
              <w:t xml:space="preserve"> </w:t>
            </w:r>
            <w:r>
              <w:rPr>
                <w:rFonts w:eastAsiaTheme="minorEastAsia" w:cstheme="minorBidi"/>
                <w:b w:val="0"/>
                <w:caps w:val="0"/>
              </w:rPr>
              <w:t xml:space="preserve">          </w:t>
            </w:r>
            <w:r w:rsidRPr="17D03ED1">
              <w:rPr>
                <w:rFonts w:eastAsiaTheme="minorEastAsia" w:cstheme="minorBidi"/>
                <w:b w:val="0"/>
                <w:caps w:val="0"/>
              </w:rPr>
              <w:t>May 2017</w:t>
            </w:r>
          </w:p>
          <w:p w14:paraId="296457A1" w14:textId="77777777" w:rsidR="003341D0" w:rsidRPr="00CF1A49" w:rsidRDefault="003341D0" w:rsidP="00946238">
            <w:pPr>
              <w:pStyle w:val="Heading2"/>
              <w:outlineLvl w:val="1"/>
            </w:pPr>
            <w:r w:rsidRPr="004D2C8D">
              <w:rPr>
                <w:rStyle w:val="SubtleReference"/>
                <w:sz w:val="24"/>
              </w:rPr>
              <w:t>Associate in Science Computer technology transfer – computer science</w:t>
            </w:r>
            <w:r w:rsidRPr="17D03ED1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</w:t>
            </w:r>
            <w:r w:rsidRPr="009C67E4">
              <w:rPr>
                <w:rFonts w:eastAsiaTheme="minorEastAsia" w:cstheme="minorBidi"/>
                <w:b w:val="0"/>
                <w:caps w:val="0"/>
                <w:color w:val="000000" w:themeColor="text1"/>
                <w:sz w:val="22"/>
                <w:szCs w:val="22"/>
              </w:rPr>
              <w:t xml:space="preserve">GPA 3.7                                                                                                                                  </w:t>
            </w:r>
          </w:p>
        </w:tc>
      </w:tr>
    </w:tbl>
    <w:p w14:paraId="1DD23B7C" w14:textId="1BCB880B" w:rsidR="0065466A" w:rsidRDefault="0002303A" w:rsidP="00AC6011">
      <w:pPr>
        <w:pStyle w:val="Heading1"/>
        <w:spacing w:after="0"/>
      </w:pPr>
      <w:r>
        <w:t>Awards</w:t>
      </w:r>
    </w:p>
    <w:p w14:paraId="29F7968B" w14:textId="77777777" w:rsidR="004B6247" w:rsidRPr="006E1507" w:rsidRDefault="00745923" w:rsidP="004B6247">
      <w:pPr>
        <w:pStyle w:val="ListParagraph"/>
        <w:numPr>
          <w:ilvl w:val="0"/>
          <w:numId w:val="18"/>
        </w:numPr>
      </w:pPr>
      <w:r>
        <w:t>Outstanding Undergraduate Oral Presentation at the 2019 Student Research and Creative Activity Fair at the University of Nebraska at Omaha</w:t>
      </w:r>
    </w:p>
    <w:sectPr w:rsidR="004B6247" w:rsidRPr="006E1507" w:rsidSect="005105E5">
      <w:footerReference w:type="default" r:id="rId8"/>
      <w:headerReference w:type="first" r:id="rId9"/>
      <w:pgSz w:w="12240" w:h="15840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4D106" w14:textId="77777777" w:rsidR="0087642F" w:rsidRDefault="0087642F" w:rsidP="0068194B">
      <w:r>
        <w:separator/>
      </w:r>
    </w:p>
    <w:p w14:paraId="50139856" w14:textId="77777777" w:rsidR="0087642F" w:rsidRDefault="0087642F"/>
    <w:p w14:paraId="1AC80E2F" w14:textId="77777777" w:rsidR="0087642F" w:rsidRDefault="0087642F"/>
  </w:endnote>
  <w:endnote w:type="continuationSeparator" w:id="0">
    <w:p w14:paraId="0E940CBD" w14:textId="77777777" w:rsidR="0087642F" w:rsidRDefault="0087642F" w:rsidP="0068194B">
      <w:r>
        <w:continuationSeparator/>
      </w:r>
    </w:p>
    <w:p w14:paraId="60B960EF" w14:textId="77777777" w:rsidR="0087642F" w:rsidRDefault="0087642F"/>
    <w:p w14:paraId="42C8AC75" w14:textId="77777777" w:rsidR="0087642F" w:rsidRDefault="00876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5C549" w14:textId="77777777" w:rsidR="00010309" w:rsidRDefault="000103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8FA5" w14:textId="77777777" w:rsidR="0087642F" w:rsidRDefault="0087642F" w:rsidP="0068194B">
      <w:r>
        <w:separator/>
      </w:r>
    </w:p>
    <w:p w14:paraId="6FF67A91" w14:textId="77777777" w:rsidR="0087642F" w:rsidRDefault="0087642F"/>
    <w:p w14:paraId="5DC8ED68" w14:textId="77777777" w:rsidR="0087642F" w:rsidRDefault="0087642F"/>
  </w:footnote>
  <w:footnote w:type="continuationSeparator" w:id="0">
    <w:p w14:paraId="7C8DEC53" w14:textId="77777777" w:rsidR="0087642F" w:rsidRDefault="0087642F" w:rsidP="0068194B">
      <w:r>
        <w:continuationSeparator/>
      </w:r>
    </w:p>
    <w:p w14:paraId="6BB018B9" w14:textId="77777777" w:rsidR="0087642F" w:rsidRDefault="0087642F"/>
    <w:p w14:paraId="5DB16113" w14:textId="77777777" w:rsidR="0087642F" w:rsidRDefault="008764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29A2" w14:textId="77777777" w:rsidR="00010309" w:rsidRPr="004E01EB" w:rsidRDefault="00010309" w:rsidP="005A1B10">
    <w:pPr>
      <w:pStyle w:val="Header"/>
    </w:pPr>
    <w:r w:rsidRPr="004E01E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2126D" wp14:editId="19D9B2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415BF1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CB670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0B125D"/>
    <w:multiLevelType w:val="hybridMultilevel"/>
    <w:tmpl w:val="65EA4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F21F2"/>
    <w:multiLevelType w:val="hybridMultilevel"/>
    <w:tmpl w:val="E69E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94283"/>
    <w:multiLevelType w:val="hybridMultilevel"/>
    <w:tmpl w:val="DAD47F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MrU0MzK3NLa0NLRQ0lEKTi0uzszPAykwrAUATlAFpywAAAA="/>
  </w:docVars>
  <w:rsids>
    <w:rsidRoot w:val="00A82430"/>
    <w:rsid w:val="000001EF"/>
    <w:rsid w:val="00007322"/>
    <w:rsid w:val="00007728"/>
    <w:rsid w:val="00010309"/>
    <w:rsid w:val="00021B30"/>
    <w:rsid w:val="0002303A"/>
    <w:rsid w:val="00024584"/>
    <w:rsid w:val="00024730"/>
    <w:rsid w:val="00026614"/>
    <w:rsid w:val="00046C91"/>
    <w:rsid w:val="00054888"/>
    <w:rsid w:val="00055E95"/>
    <w:rsid w:val="00070038"/>
    <w:rsid w:val="0007021F"/>
    <w:rsid w:val="00076B6D"/>
    <w:rsid w:val="00087960"/>
    <w:rsid w:val="000A3735"/>
    <w:rsid w:val="000B2BA5"/>
    <w:rsid w:val="000C2E72"/>
    <w:rsid w:val="000F0207"/>
    <w:rsid w:val="000F2F8C"/>
    <w:rsid w:val="0010006E"/>
    <w:rsid w:val="00100093"/>
    <w:rsid w:val="00101941"/>
    <w:rsid w:val="001045A8"/>
    <w:rsid w:val="001072A8"/>
    <w:rsid w:val="00114A91"/>
    <w:rsid w:val="001427E1"/>
    <w:rsid w:val="00146A45"/>
    <w:rsid w:val="00151B74"/>
    <w:rsid w:val="00163668"/>
    <w:rsid w:val="001665FC"/>
    <w:rsid w:val="00171566"/>
    <w:rsid w:val="00174676"/>
    <w:rsid w:val="001755A8"/>
    <w:rsid w:val="0017709C"/>
    <w:rsid w:val="00184014"/>
    <w:rsid w:val="00192008"/>
    <w:rsid w:val="0019731E"/>
    <w:rsid w:val="001A136A"/>
    <w:rsid w:val="001A2675"/>
    <w:rsid w:val="001B1F34"/>
    <w:rsid w:val="001C0E68"/>
    <w:rsid w:val="001C4B6F"/>
    <w:rsid w:val="001D0BF1"/>
    <w:rsid w:val="001D5E93"/>
    <w:rsid w:val="001E0563"/>
    <w:rsid w:val="001E3120"/>
    <w:rsid w:val="001E7E0C"/>
    <w:rsid w:val="001F0BB0"/>
    <w:rsid w:val="001F1D9E"/>
    <w:rsid w:val="001F4E6D"/>
    <w:rsid w:val="001F6140"/>
    <w:rsid w:val="001F6EEA"/>
    <w:rsid w:val="00200026"/>
    <w:rsid w:val="00203573"/>
    <w:rsid w:val="0020597D"/>
    <w:rsid w:val="00213B4C"/>
    <w:rsid w:val="002158F0"/>
    <w:rsid w:val="00216470"/>
    <w:rsid w:val="00221976"/>
    <w:rsid w:val="00221E4F"/>
    <w:rsid w:val="002232DD"/>
    <w:rsid w:val="002253B0"/>
    <w:rsid w:val="00227E53"/>
    <w:rsid w:val="00236D54"/>
    <w:rsid w:val="00241D0C"/>
    <w:rsid w:val="00241D8C"/>
    <w:rsid w:val="00241FDB"/>
    <w:rsid w:val="0024720C"/>
    <w:rsid w:val="002559A4"/>
    <w:rsid w:val="002617AE"/>
    <w:rsid w:val="00261B08"/>
    <w:rsid w:val="002638D0"/>
    <w:rsid w:val="002647D3"/>
    <w:rsid w:val="00275EAE"/>
    <w:rsid w:val="00280CA1"/>
    <w:rsid w:val="00294998"/>
    <w:rsid w:val="00296C7F"/>
    <w:rsid w:val="00297337"/>
    <w:rsid w:val="00297F18"/>
    <w:rsid w:val="002A1945"/>
    <w:rsid w:val="002A2227"/>
    <w:rsid w:val="002B2958"/>
    <w:rsid w:val="002B3FC8"/>
    <w:rsid w:val="002C01C2"/>
    <w:rsid w:val="002D1F5F"/>
    <w:rsid w:val="002D23C5"/>
    <w:rsid w:val="002D6137"/>
    <w:rsid w:val="002E256E"/>
    <w:rsid w:val="002E5DDD"/>
    <w:rsid w:val="002E7E61"/>
    <w:rsid w:val="002F05E5"/>
    <w:rsid w:val="002F254D"/>
    <w:rsid w:val="002F30E4"/>
    <w:rsid w:val="00307140"/>
    <w:rsid w:val="00316DFF"/>
    <w:rsid w:val="00325B57"/>
    <w:rsid w:val="00326E79"/>
    <w:rsid w:val="00330640"/>
    <w:rsid w:val="003341D0"/>
    <w:rsid w:val="00336056"/>
    <w:rsid w:val="003370B9"/>
    <w:rsid w:val="003544E1"/>
    <w:rsid w:val="00355446"/>
    <w:rsid w:val="00366398"/>
    <w:rsid w:val="00371D39"/>
    <w:rsid w:val="0037782D"/>
    <w:rsid w:val="00385A9D"/>
    <w:rsid w:val="003A0632"/>
    <w:rsid w:val="003A30E5"/>
    <w:rsid w:val="003A6ADF"/>
    <w:rsid w:val="003B5928"/>
    <w:rsid w:val="003D1122"/>
    <w:rsid w:val="003D380F"/>
    <w:rsid w:val="003E160D"/>
    <w:rsid w:val="003F1D5F"/>
    <w:rsid w:val="003F7F20"/>
    <w:rsid w:val="00404103"/>
    <w:rsid w:val="00405128"/>
    <w:rsid w:val="00406CFF"/>
    <w:rsid w:val="00416B25"/>
    <w:rsid w:val="00420592"/>
    <w:rsid w:val="00420648"/>
    <w:rsid w:val="004319E0"/>
    <w:rsid w:val="00437E8C"/>
    <w:rsid w:val="00440225"/>
    <w:rsid w:val="00470A0D"/>
    <w:rsid w:val="00471A8B"/>
    <w:rsid w:val="004726BC"/>
    <w:rsid w:val="00474105"/>
    <w:rsid w:val="00480E6E"/>
    <w:rsid w:val="00486277"/>
    <w:rsid w:val="00494A5F"/>
    <w:rsid w:val="00494CBE"/>
    <w:rsid w:val="00494CF6"/>
    <w:rsid w:val="00495F8D"/>
    <w:rsid w:val="004A1FAE"/>
    <w:rsid w:val="004A32FF"/>
    <w:rsid w:val="004B0617"/>
    <w:rsid w:val="004B06EB"/>
    <w:rsid w:val="004B329F"/>
    <w:rsid w:val="004B6247"/>
    <w:rsid w:val="004B6AD0"/>
    <w:rsid w:val="004C2D5D"/>
    <w:rsid w:val="004C33E1"/>
    <w:rsid w:val="004D1DDA"/>
    <w:rsid w:val="004D2C8D"/>
    <w:rsid w:val="004D44AC"/>
    <w:rsid w:val="004E01EB"/>
    <w:rsid w:val="004E0E2A"/>
    <w:rsid w:val="004E2794"/>
    <w:rsid w:val="004E33D5"/>
    <w:rsid w:val="004E4B75"/>
    <w:rsid w:val="004F5CCA"/>
    <w:rsid w:val="00510392"/>
    <w:rsid w:val="005105E5"/>
    <w:rsid w:val="00513E2A"/>
    <w:rsid w:val="00546879"/>
    <w:rsid w:val="00550209"/>
    <w:rsid w:val="00566A35"/>
    <w:rsid w:val="0056701E"/>
    <w:rsid w:val="005740D7"/>
    <w:rsid w:val="00576629"/>
    <w:rsid w:val="00596CB4"/>
    <w:rsid w:val="00597A71"/>
    <w:rsid w:val="005A0F26"/>
    <w:rsid w:val="005A1B10"/>
    <w:rsid w:val="005A5E1D"/>
    <w:rsid w:val="005A6850"/>
    <w:rsid w:val="005B1B1B"/>
    <w:rsid w:val="005B4CFC"/>
    <w:rsid w:val="005C0AF8"/>
    <w:rsid w:val="005C5932"/>
    <w:rsid w:val="005D3CA7"/>
    <w:rsid w:val="005D4CC1"/>
    <w:rsid w:val="005E3704"/>
    <w:rsid w:val="005F12E3"/>
    <w:rsid w:val="005F4B91"/>
    <w:rsid w:val="005F55D2"/>
    <w:rsid w:val="005F72CC"/>
    <w:rsid w:val="00601177"/>
    <w:rsid w:val="00605AC9"/>
    <w:rsid w:val="00616264"/>
    <w:rsid w:val="0062312F"/>
    <w:rsid w:val="00625F2C"/>
    <w:rsid w:val="0065466A"/>
    <w:rsid w:val="006618E9"/>
    <w:rsid w:val="0068194B"/>
    <w:rsid w:val="00692703"/>
    <w:rsid w:val="006A1962"/>
    <w:rsid w:val="006B5D48"/>
    <w:rsid w:val="006B7D7B"/>
    <w:rsid w:val="006C1A5E"/>
    <w:rsid w:val="006C2794"/>
    <w:rsid w:val="006C57C3"/>
    <w:rsid w:val="006D51D4"/>
    <w:rsid w:val="006E1507"/>
    <w:rsid w:val="00712D8B"/>
    <w:rsid w:val="00724CEA"/>
    <w:rsid w:val="007273B7"/>
    <w:rsid w:val="00733E0A"/>
    <w:rsid w:val="007352E2"/>
    <w:rsid w:val="0074403D"/>
    <w:rsid w:val="00745923"/>
    <w:rsid w:val="00746D44"/>
    <w:rsid w:val="00752484"/>
    <w:rsid w:val="007538DC"/>
    <w:rsid w:val="00757803"/>
    <w:rsid w:val="007735B6"/>
    <w:rsid w:val="00780ED7"/>
    <w:rsid w:val="0078113E"/>
    <w:rsid w:val="007822B2"/>
    <w:rsid w:val="0079206B"/>
    <w:rsid w:val="00796076"/>
    <w:rsid w:val="007A5542"/>
    <w:rsid w:val="007C0566"/>
    <w:rsid w:val="007C2528"/>
    <w:rsid w:val="007C2EDB"/>
    <w:rsid w:val="007C606B"/>
    <w:rsid w:val="007D1657"/>
    <w:rsid w:val="007E478A"/>
    <w:rsid w:val="007E6A61"/>
    <w:rsid w:val="00801140"/>
    <w:rsid w:val="00803404"/>
    <w:rsid w:val="00815FDC"/>
    <w:rsid w:val="00834955"/>
    <w:rsid w:val="00853F68"/>
    <w:rsid w:val="0085595C"/>
    <w:rsid w:val="00855B59"/>
    <w:rsid w:val="00860461"/>
    <w:rsid w:val="0086487C"/>
    <w:rsid w:val="00870B20"/>
    <w:rsid w:val="0087642F"/>
    <w:rsid w:val="008829F8"/>
    <w:rsid w:val="00885897"/>
    <w:rsid w:val="0089026B"/>
    <w:rsid w:val="008950E5"/>
    <w:rsid w:val="008A6538"/>
    <w:rsid w:val="008B7D1D"/>
    <w:rsid w:val="008C7056"/>
    <w:rsid w:val="008F170A"/>
    <w:rsid w:val="008F3B14"/>
    <w:rsid w:val="00901899"/>
    <w:rsid w:val="0090344B"/>
    <w:rsid w:val="00905715"/>
    <w:rsid w:val="00910869"/>
    <w:rsid w:val="0091321E"/>
    <w:rsid w:val="00913946"/>
    <w:rsid w:val="00913A27"/>
    <w:rsid w:val="0092726B"/>
    <w:rsid w:val="00927762"/>
    <w:rsid w:val="009361BA"/>
    <w:rsid w:val="00936B89"/>
    <w:rsid w:val="00944F78"/>
    <w:rsid w:val="009510E7"/>
    <w:rsid w:val="00952951"/>
    <w:rsid w:val="00952C89"/>
    <w:rsid w:val="00953A54"/>
    <w:rsid w:val="009571D8"/>
    <w:rsid w:val="009649AF"/>
    <w:rsid w:val="009650EA"/>
    <w:rsid w:val="00974A98"/>
    <w:rsid w:val="0097790C"/>
    <w:rsid w:val="0098506E"/>
    <w:rsid w:val="009A44CE"/>
    <w:rsid w:val="009B5DD7"/>
    <w:rsid w:val="009C07CD"/>
    <w:rsid w:val="009C4DFC"/>
    <w:rsid w:val="009C67E4"/>
    <w:rsid w:val="009D44F8"/>
    <w:rsid w:val="009E0DCB"/>
    <w:rsid w:val="009E3160"/>
    <w:rsid w:val="009E5ECC"/>
    <w:rsid w:val="009F220C"/>
    <w:rsid w:val="009F3B05"/>
    <w:rsid w:val="009F4931"/>
    <w:rsid w:val="009F5181"/>
    <w:rsid w:val="00A04D50"/>
    <w:rsid w:val="00A14534"/>
    <w:rsid w:val="00A16DAA"/>
    <w:rsid w:val="00A24162"/>
    <w:rsid w:val="00A25023"/>
    <w:rsid w:val="00A270EA"/>
    <w:rsid w:val="00A31F43"/>
    <w:rsid w:val="00A34BA2"/>
    <w:rsid w:val="00A36F27"/>
    <w:rsid w:val="00A42E32"/>
    <w:rsid w:val="00A46E63"/>
    <w:rsid w:val="00A51DC5"/>
    <w:rsid w:val="00A53DE1"/>
    <w:rsid w:val="00A615E1"/>
    <w:rsid w:val="00A714F8"/>
    <w:rsid w:val="00A755E8"/>
    <w:rsid w:val="00A75767"/>
    <w:rsid w:val="00A82430"/>
    <w:rsid w:val="00A86EC8"/>
    <w:rsid w:val="00A93A5D"/>
    <w:rsid w:val="00A93D68"/>
    <w:rsid w:val="00AA5904"/>
    <w:rsid w:val="00AB32F8"/>
    <w:rsid w:val="00AB610B"/>
    <w:rsid w:val="00AC6011"/>
    <w:rsid w:val="00AD360E"/>
    <w:rsid w:val="00AD40FB"/>
    <w:rsid w:val="00AD782D"/>
    <w:rsid w:val="00AE7650"/>
    <w:rsid w:val="00AF0BEF"/>
    <w:rsid w:val="00AF13A3"/>
    <w:rsid w:val="00AF1EF3"/>
    <w:rsid w:val="00B10EBE"/>
    <w:rsid w:val="00B21D77"/>
    <w:rsid w:val="00B236F1"/>
    <w:rsid w:val="00B459D5"/>
    <w:rsid w:val="00B50F99"/>
    <w:rsid w:val="00B51D1B"/>
    <w:rsid w:val="00B540F4"/>
    <w:rsid w:val="00B60FD0"/>
    <w:rsid w:val="00B622DF"/>
    <w:rsid w:val="00B6332A"/>
    <w:rsid w:val="00B72670"/>
    <w:rsid w:val="00B75A2D"/>
    <w:rsid w:val="00B81760"/>
    <w:rsid w:val="00B8494C"/>
    <w:rsid w:val="00B86374"/>
    <w:rsid w:val="00B95B8F"/>
    <w:rsid w:val="00B96308"/>
    <w:rsid w:val="00BA1546"/>
    <w:rsid w:val="00BA4DF0"/>
    <w:rsid w:val="00BB4E51"/>
    <w:rsid w:val="00BD2911"/>
    <w:rsid w:val="00BD431F"/>
    <w:rsid w:val="00BD4AFA"/>
    <w:rsid w:val="00BE423E"/>
    <w:rsid w:val="00BE4E1F"/>
    <w:rsid w:val="00BE5495"/>
    <w:rsid w:val="00BF61AC"/>
    <w:rsid w:val="00C03415"/>
    <w:rsid w:val="00C10779"/>
    <w:rsid w:val="00C146A2"/>
    <w:rsid w:val="00C21FC1"/>
    <w:rsid w:val="00C435D8"/>
    <w:rsid w:val="00C47FA6"/>
    <w:rsid w:val="00C56FD2"/>
    <w:rsid w:val="00C57FC6"/>
    <w:rsid w:val="00C60688"/>
    <w:rsid w:val="00C66A7D"/>
    <w:rsid w:val="00C77627"/>
    <w:rsid w:val="00C779DA"/>
    <w:rsid w:val="00C814F7"/>
    <w:rsid w:val="00CA4B4D"/>
    <w:rsid w:val="00CA68C9"/>
    <w:rsid w:val="00CB35C3"/>
    <w:rsid w:val="00CC18E1"/>
    <w:rsid w:val="00CC61CE"/>
    <w:rsid w:val="00CD323D"/>
    <w:rsid w:val="00CE4030"/>
    <w:rsid w:val="00CE64B3"/>
    <w:rsid w:val="00CF1A49"/>
    <w:rsid w:val="00CF435D"/>
    <w:rsid w:val="00D0630C"/>
    <w:rsid w:val="00D243A9"/>
    <w:rsid w:val="00D305E5"/>
    <w:rsid w:val="00D33157"/>
    <w:rsid w:val="00D33EA6"/>
    <w:rsid w:val="00D37CD3"/>
    <w:rsid w:val="00D537D5"/>
    <w:rsid w:val="00D66A52"/>
    <w:rsid w:val="00D66EFA"/>
    <w:rsid w:val="00D72A2D"/>
    <w:rsid w:val="00D734E1"/>
    <w:rsid w:val="00D9521A"/>
    <w:rsid w:val="00D95892"/>
    <w:rsid w:val="00DA3914"/>
    <w:rsid w:val="00DA59AA"/>
    <w:rsid w:val="00DB6915"/>
    <w:rsid w:val="00DB7E1E"/>
    <w:rsid w:val="00DC1B78"/>
    <w:rsid w:val="00DC2A2F"/>
    <w:rsid w:val="00DC600B"/>
    <w:rsid w:val="00DC70C6"/>
    <w:rsid w:val="00DE0FAA"/>
    <w:rsid w:val="00DE136D"/>
    <w:rsid w:val="00DE6534"/>
    <w:rsid w:val="00DF4D6C"/>
    <w:rsid w:val="00E01923"/>
    <w:rsid w:val="00E04C1A"/>
    <w:rsid w:val="00E14498"/>
    <w:rsid w:val="00E2397A"/>
    <w:rsid w:val="00E254DB"/>
    <w:rsid w:val="00E300FC"/>
    <w:rsid w:val="00E362DB"/>
    <w:rsid w:val="00E5632B"/>
    <w:rsid w:val="00E6429E"/>
    <w:rsid w:val="00E70240"/>
    <w:rsid w:val="00E71E6B"/>
    <w:rsid w:val="00E73E80"/>
    <w:rsid w:val="00E764C9"/>
    <w:rsid w:val="00E81CC5"/>
    <w:rsid w:val="00E85A87"/>
    <w:rsid w:val="00E85B4A"/>
    <w:rsid w:val="00E9528E"/>
    <w:rsid w:val="00EA5099"/>
    <w:rsid w:val="00EB3FA6"/>
    <w:rsid w:val="00EB5765"/>
    <w:rsid w:val="00EC1351"/>
    <w:rsid w:val="00EC384E"/>
    <w:rsid w:val="00EC4CBF"/>
    <w:rsid w:val="00ED4E57"/>
    <w:rsid w:val="00ED56F7"/>
    <w:rsid w:val="00EE0F32"/>
    <w:rsid w:val="00EE24DA"/>
    <w:rsid w:val="00EE2CA8"/>
    <w:rsid w:val="00EF17E8"/>
    <w:rsid w:val="00EF51D9"/>
    <w:rsid w:val="00F130DD"/>
    <w:rsid w:val="00F24884"/>
    <w:rsid w:val="00F34E91"/>
    <w:rsid w:val="00F476C4"/>
    <w:rsid w:val="00F51604"/>
    <w:rsid w:val="00F52CD3"/>
    <w:rsid w:val="00F531DE"/>
    <w:rsid w:val="00F61DF9"/>
    <w:rsid w:val="00F6206D"/>
    <w:rsid w:val="00F676A1"/>
    <w:rsid w:val="00F81960"/>
    <w:rsid w:val="00F8769D"/>
    <w:rsid w:val="00F9350C"/>
    <w:rsid w:val="00F94EB5"/>
    <w:rsid w:val="00F9624D"/>
    <w:rsid w:val="00FA4AE3"/>
    <w:rsid w:val="00FB20AB"/>
    <w:rsid w:val="00FB31C1"/>
    <w:rsid w:val="00FB382C"/>
    <w:rsid w:val="00FB58F2"/>
    <w:rsid w:val="00FB724A"/>
    <w:rsid w:val="00FC09A9"/>
    <w:rsid w:val="00FC43A0"/>
    <w:rsid w:val="00FC6AEA"/>
    <w:rsid w:val="00FD29D8"/>
    <w:rsid w:val="00FD3D13"/>
    <w:rsid w:val="00FE55A2"/>
    <w:rsid w:val="17D03ED1"/>
    <w:rsid w:val="19B0B749"/>
    <w:rsid w:val="23EF6094"/>
    <w:rsid w:val="34729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7D9BA7"/>
  <w15:chartTrackingRefBased/>
  <w15:docId w15:val="{0CE889C0-76DD-4319-9F61-4D9B9305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ov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4578C4D87C473A9F99B385EAF9F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C856-4842-4064-B92A-3C1ADD08B1F4}"/>
      </w:docPartPr>
      <w:docPartBody>
        <w:p w:rsidR="00CE5BA9" w:rsidRDefault="00CE5BA9" w:rsidP="00CE5BA9">
          <w:pPr>
            <w:pStyle w:val="884578C4D87C473A9F99B385EAF9FC63"/>
          </w:pPr>
          <w:r w:rsidRPr="00CF1A49">
            <w:t>Experience</w:t>
          </w:r>
        </w:p>
      </w:docPartBody>
    </w:docPart>
    <w:docPart>
      <w:docPartPr>
        <w:name w:val="2C0F94471450471FB8998E887BC4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A0A9E-813E-4D99-B80C-8186A9D55DCC}"/>
      </w:docPartPr>
      <w:docPartBody>
        <w:p w:rsidR="001F0F2A" w:rsidRDefault="00A87F13" w:rsidP="00A87F13">
          <w:pPr>
            <w:pStyle w:val="2C0F94471450471FB8998E887BC4F38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D7"/>
    <w:rsid w:val="00013AA5"/>
    <w:rsid w:val="000E6847"/>
    <w:rsid w:val="001C707D"/>
    <w:rsid w:val="001F0F2A"/>
    <w:rsid w:val="0024444E"/>
    <w:rsid w:val="00297E2F"/>
    <w:rsid w:val="00312A3A"/>
    <w:rsid w:val="00321A79"/>
    <w:rsid w:val="00421A12"/>
    <w:rsid w:val="00445391"/>
    <w:rsid w:val="0045435C"/>
    <w:rsid w:val="0046155C"/>
    <w:rsid w:val="00664404"/>
    <w:rsid w:val="00672EAA"/>
    <w:rsid w:val="00716D56"/>
    <w:rsid w:val="007443F7"/>
    <w:rsid w:val="007E2C76"/>
    <w:rsid w:val="008139B2"/>
    <w:rsid w:val="008279D0"/>
    <w:rsid w:val="0087509C"/>
    <w:rsid w:val="008C608A"/>
    <w:rsid w:val="00912E52"/>
    <w:rsid w:val="009D7CC9"/>
    <w:rsid w:val="00A010B3"/>
    <w:rsid w:val="00A32315"/>
    <w:rsid w:val="00A87F13"/>
    <w:rsid w:val="00AF35E4"/>
    <w:rsid w:val="00B145D2"/>
    <w:rsid w:val="00B24990"/>
    <w:rsid w:val="00BE50DD"/>
    <w:rsid w:val="00BF13AE"/>
    <w:rsid w:val="00BF4D3A"/>
    <w:rsid w:val="00CE5BA9"/>
    <w:rsid w:val="00E31738"/>
    <w:rsid w:val="00E76AB3"/>
    <w:rsid w:val="00EF3225"/>
    <w:rsid w:val="00F01134"/>
    <w:rsid w:val="00F36E7F"/>
    <w:rsid w:val="00FB3A25"/>
    <w:rsid w:val="00F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FD8637CE84F829F1253E5A2990C53">
    <w:name w:val="E7DFD8637CE84F829F1253E5A2990C5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2CE4390142A4A839BD2C9282B8EB18E">
    <w:name w:val="72CE4390142A4A839BD2C9282B8EB18E"/>
  </w:style>
  <w:style w:type="paragraph" w:customStyle="1" w:styleId="265760C22DFA4479BE768374CBEE27BD">
    <w:name w:val="265760C22DFA4479BE768374CBEE27BD"/>
  </w:style>
  <w:style w:type="paragraph" w:customStyle="1" w:styleId="B66ACC381BF4483D8D03DEB5C453AAAB">
    <w:name w:val="B66ACC381BF4483D8D03DEB5C453AAAB"/>
  </w:style>
  <w:style w:type="paragraph" w:customStyle="1" w:styleId="4D21B14A1A654A52AEC879B9F442DBD4">
    <w:name w:val="4D21B14A1A654A52AEC879B9F442DBD4"/>
  </w:style>
  <w:style w:type="paragraph" w:customStyle="1" w:styleId="70D81AB9237A48AF978B7D3A627E6F57">
    <w:name w:val="70D81AB9237A48AF978B7D3A627E6F57"/>
  </w:style>
  <w:style w:type="paragraph" w:customStyle="1" w:styleId="39BF6272960844B38A97A283BC415A82">
    <w:name w:val="39BF6272960844B38A97A283BC415A82"/>
  </w:style>
  <w:style w:type="paragraph" w:customStyle="1" w:styleId="BD7472E243A34F689B4552E10022F915">
    <w:name w:val="BD7472E243A34F689B4552E10022F915"/>
  </w:style>
  <w:style w:type="paragraph" w:customStyle="1" w:styleId="DBD78133C0444E82969BA77D8977C0D3">
    <w:name w:val="DBD78133C0444E82969BA77D8977C0D3"/>
  </w:style>
  <w:style w:type="paragraph" w:customStyle="1" w:styleId="8EB8CE770E4E46F68A7E5FBF24433C7A">
    <w:name w:val="8EB8CE770E4E46F68A7E5FBF24433C7A"/>
  </w:style>
  <w:style w:type="paragraph" w:customStyle="1" w:styleId="843F7FF281B143E0A6FCE8F43069E809">
    <w:name w:val="843F7FF281B143E0A6FCE8F43069E809"/>
  </w:style>
  <w:style w:type="paragraph" w:customStyle="1" w:styleId="964D49846A5A478A92028957ACA0DCDE">
    <w:name w:val="964D49846A5A478A92028957ACA0DCDE"/>
  </w:style>
  <w:style w:type="paragraph" w:customStyle="1" w:styleId="2EFBDBCF07CD4A248FAF418C9F5ABD52">
    <w:name w:val="2EFBDBCF07CD4A248FAF418C9F5ABD52"/>
  </w:style>
  <w:style w:type="paragraph" w:customStyle="1" w:styleId="4C3B4700ECA44CD792DFB6633DCD3932">
    <w:name w:val="4C3B4700ECA44CD792DFB6633DCD3932"/>
  </w:style>
  <w:style w:type="paragraph" w:customStyle="1" w:styleId="4ADD69681EAE49879C3491131538AC04">
    <w:name w:val="4ADD69681EAE49879C3491131538AC0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60933BA0C6040B7971DFF44D973A827">
    <w:name w:val="460933BA0C6040B7971DFF44D973A827"/>
  </w:style>
  <w:style w:type="paragraph" w:customStyle="1" w:styleId="CBEF1ECF91CB4E0DAFC6BC21761A2AF9">
    <w:name w:val="CBEF1ECF91CB4E0DAFC6BC21761A2AF9"/>
  </w:style>
  <w:style w:type="paragraph" w:customStyle="1" w:styleId="8C22CA140A714DEE97C8E00AF018E9BB">
    <w:name w:val="8C22CA140A714DEE97C8E00AF018E9BB"/>
  </w:style>
  <w:style w:type="paragraph" w:customStyle="1" w:styleId="9E29F2992DC44FDFB5BCA1F18D0CE75B">
    <w:name w:val="9E29F2992DC44FDFB5BCA1F18D0CE75B"/>
  </w:style>
  <w:style w:type="paragraph" w:customStyle="1" w:styleId="E349570BEFCF4656B220770C0F511C04">
    <w:name w:val="E349570BEFCF4656B220770C0F511C04"/>
  </w:style>
  <w:style w:type="paragraph" w:customStyle="1" w:styleId="F5AF7AA60740403C98159E733B125774">
    <w:name w:val="F5AF7AA60740403C98159E733B125774"/>
  </w:style>
  <w:style w:type="paragraph" w:customStyle="1" w:styleId="D329CCB00DC1462688C89C8051003DDF">
    <w:name w:val="D329CCB00DC1462688C89C8051003DDF"/>
  </w:style>
  <w:style w:type="paragraph" w:customStyle="1" w:styleId="6A8A8534EC0E4651B375D70494D40DB2">
    <w:name w:val="6A8A8534EC0E4651B375D70494D40DB2"/>
  </w:style>
  <w:style w:type="paragraph" w:customStyle="1" w:styleId="2B12874E74724D30AE088E726D3C584B">
    <w:name w:val="2B12874E74724D30AE088E726D3C584B"/>
  </w:style>
  <w:style w:type="paragraph" w:customStyle="1" w:styleId="D4B215A4D933428E81F91C387E04191C">
    <w:name w:val="D4B215A4D933428E81F91C387E04191C"/>
  </w:style>
  <w:style w:type="paragraph" w:customStyle="1" w:styleId="24B4227B287B461C851A345781624DE0">
    <w:name w:val="24B4227B287B461C851A345781624DE0"/>
  </w:style>
  <w:style w:type="paragraph" w:customStyle="1" w:styleId="7995652699BD4F3EABC418A107CD792B">
    <w:name w:val="7995652699BD4F3EABC418A107CD792B"/>
  </w:style>
  <w:style w:type="paragraph" w:customStyle="1" w:styleId="ADF0170555C64F0EA28410810C8E497E">
    <w:name w:val="ADF0170555C64F0EA28410810C8E497E"/>
  </w:style>
  <w:style w:type="paragraph" w:customStyle="1" w:styleId="C9A4013E729C47EFA144AF9FF2585498">
    <w:name w:val="C9A4013E729C47EFA144AF9FF2585498"/>
  </w:style>
  <w:style w:type="paragraph" w:customStyle="1" w:styleId="C76F69227B844B948F08F8A1309B875C">
    <w:name w:val="C76F69227B844B948F08F8A1309B875C"/>
  </w:style>
  <w:style w:type="paragraph" w:customStyle="1" w:styleId="95B0519913074EF4A13486C278579D26">
    <w:name w:val="95B0519913074EF4A13486C278579D26"/>
  </w:style>
  <w:style w:type="paragraph" w:customStyle="1" w:styleId="BC4DD351B97F4A4E957131D3772296C0">
    <w:name w:val="BC4DD351B97F4A4E957131D3772296C0"/>
  </w:style>
  <w:style w:type="paragraph" w:customStyle="1" w:styleId="4D809ECD1D6640F2BA109E25748332B1">
    <w:name w:val="4D809ECD1D6640F2BA109E25748332B1"/>
  </w:style>
  <w:style w:type="paragraph" w:customStyle="1" w:styleId="830D43F90F5F4310895AD4639961BE39">
    <w:name w:val="830D43F90F5F4310895AD4639961BE39"/>
  </w:style>
  <w:style w:type="paragraph" w:customStyle="1" w:styleId="AF67E73160FE4B8C905A66712F0D3C4F">
    <w:name w:val="AF67E73160FE4B8C905A66712F0D3C4F"/>
  </w:style>
  <w:style w:type="paragraph" w:customStyle="1" w:styleId="992B6B444737432292E69212D3FFD0E0">
    <w:name w:val="992B6B444737432292E69212D3FFD0E0"/>
  </w:style>
  <w:style w:type="paragraph" w:customStyle="1" w:styleId="145132DD973D40609DEB583C980CD162">
    <w:name w:val="145132DD973D40609DEB583C980CD162"/>
  </w:style>
  <w:style w:type="paragraph" w:customStyle="1" w:styleId="F4611CF5626D4A1BBF3643C3B88EFFB7">
    <w:name w:val="F4611CF5626D4A1BBF3643C3B88EFFB7"/>
  </w:style>
  <w:style w:type="paragraph" w:customStyle="1" w:styleId="3B92CC62A540429880EA98959F05FF24">
    <w:name w:val="3B92CC62A540429880EA98959F05FF24"/>
  </w:style>
  <w:style w:type="paragraph" w:customStyle="1" w:styleId="6CAA69E8A2E84B68B28C08E27887330A">
    <w:name w:val="6CAA69E8A2E84B68B28C08E27887330A"/>
  </w:style>
  <w:style w:type="paragraph" w:customStyle="1" w:styleId="95EE4086C770428AA26904500189FDBA">
    <w:name w:val="95EE4086C770428AA26904500189FDBA"/>
  </w:style>
  <w:style w:type="paragraph" w:customStyle="1" w:styleId="425444C3B77D458493DFDF259071E7BE">
    <w:name w:val="425444C3B77D458493DFDF259071E7BE"/>
    <w:rsid w:val="007E2C76"/>
  </w:style>
  <w:style w:type="paragraph" w:customStyle="1" w:styleId="7D897644224345CFB91B057BAEF18D51">
    <w:name w:val="7D897644224345CFB91B057BAEF18D51"/>
    <w:rsid w:val="00FB3A25"/>
  </w:style>
  <w:style w:type="paragraph" w:customStyle="1" w:styleId="4DD24DEC19B6452C95BF9A3778A3FD9D">
    <w:name w:val="4DD24DEC19B6452C95BF9A3778A3FD9D"/>
    <w:rsid w:val="00FB3A25"/>
  </w:style>
  <w:style w:type="paragraph" w:customStyle="1" w:styleId="FBAF5A7491BC43C7BC9F0511A0651BE0">
    <w:name w:val="FBAF5A7491BC43C7BC9F0511A0651BE0"/>
    <w:rsid w:val="00FB3A25"/>
  </w:style>
  <w:style w:type="paragraph" w:customStyle="1" w:styleId="D42175B9EEF84FD7AD39A0EF66A181D5">
    <w:name w:val="D42175B9EEF84FD7AD39A0EF66A181D5"/>
    <w:rsid w:val="00FB3A25"/>
  </w:style>
  <w:style w:type="paragraph" w:customStyle="1" w:styleId="BA402ACDD64249C18DD86CCAF95C28AB">
    <w:name w:val="BA402ACDD64249C18DD86CCAF95C28AB"/>
    <w:rsid w:val="00FB3A25"/>
  </w:style>
  <w:style w:type="paragraph" w:customStyle="1" w:styleId="43E24C01A0334B6DAD1F77B1857487E6">
    <w:name w:val="43E24C01A0334B6DAD1F77B1857487E6"/>
    <w:rsid w:val="00FB3A25"/>
  </w:style>
  <w:style w:type="paragraph" w:customStyle="1" w:styleId="D3A64908059C4B70BC4FF55685D2AB8B">
    <w:name w:val="D3A64908059C4B70BC4FF55685D2AB8B"/>
    <w:rsid w:val="00FB3A25"/>
  </w:style>
  <w:style w:type="paragraph" w:customStyle="1" w:styleId="68F1793A2B8041D491BE5FA2ADC1B226">
    <w:name w:val="68F1793A2B8041D491BE5FA2ADC1B226"/>
    <w:rsid w:val="00FB3A25"/>
  </w:style>
  <w:style w:type="paragraph" w:customStyle="1" w:styleId="D79BEA053C414FCCA0C6F1E3D27E4B1C">
    <w:name w:val="D79BEA053C414FCCA0C6F1E3D27E4B1C"/>
    <w:rsid w:val="00FB3A25"/>
  </w:style>
  <w:style w:type="paragraph" w:customStyle="1" w:styleId="0F39EDA0B84544B3A411DE56FFEFB3FC">
    <w:name w:val="0F39EDA0B84544B3A411DE56FFEFB3FC"/>
    <w:rsid w:val="00AF35E4"/>
  </w:style>
  <w:style w:type="paragraph" w:customStyle="1" w:styleId="8FAFDF684D01429780929D80711BC68F">
    <w:name w:val="8FAFDF684D01429780929D80711BC68F"/>
    <w:rsid w:val="00AF35E4"/>
  </w:style>
  <w:style w:type="paragraph" w:customStyle="1" w:styleId="93868CCBE981467F8FEDA836C43FF1C2">
    <w:name w:val="93868CCBE981467F8FEDA836C43FF1C2"/>
    <w:rsid w:val="00AF35E4"/>
  </w:style>
  <w:style w:type="paragraph" w:customStyle="1" w:styleId="259895CE2ACA4F4191CEF27C331732EF">
    <w:name w:val="259895CE2ACA4F4191CEF27C331732EF"/>
    <w:rsid w:val="00013AA5"/>
  </w:style>
  <w:style w:type="paragraph" w:customStyle="1" w:styleId="D52D62DDA53B4EDD9C83A0CFF17660E9">
    <w:name w:val="D52D62DDA53B4EDD9C83A0CFF17660E9"/>
    <w:rsid w:val="00013AA5"/>
  </w:style>
  <w:style w:type="paragraph" w:customStyle="1" w:styleId="4FE78114FF1B450A8DCA4D54332D12F2">
    <w:name w:val="4FE78114FF1B450A8DCA4D54332D12F2"/>
    <w:rsid w:val="00013AA5"/>
  </w:style>
  <w:style w:type="paragraph" w:customStyle="1" w:styleId="607E9D1D0AED47E79A95812EEDA0E053">
    <w:name w:val="607E9D1D0AED47E79A95812EEDA0E053"/>
    <w:rsid w:val="001C707D"/>
  </w:style>
  <w:style w:type="paragraph" w:customStyle="1" w:styleId="4C3818533D614C79833DFA962E592079">
    <w:name w:val="4C3818533D614C79833DFA962E592079"/>
    <w:rsid w:val="001C707D"/>
  </w:style>
  <w:style w:type="paragraph" w:customStyle="1" w:styleId="D9EA9F863B0344049ACCD62A37F3DAFE">
    <w:name w:val="D9EA9F863B0344049ACCD62A37F3DAFE"/>
    <w:rsid w:val="001C707D"/>
  </w:style>
  <w:style w:type="paragraph" w:customStyle="1" w:styleId="771AE984DDCD43A1850ACCEAA5F2665A">
    <w:name w:val="771AE984DDCD43A1850ACCEAA5F2665A"/>
    <w:rsid w:val="001C707D"/>
  </w:style>
  <w:style w:type="paragraph" w:customStyle="1" w:styleId="884578C4D87C473A9F99B385EAF9FC63">
    <w:name w:val="884578C4D87C473A9F99B385EAF9FC63"/>
    <w:rsid w:val="00CE5BA9"/>
  </w:style>
  <w:style w:type="paragraph" w:customStyle="1" w:styleId="FA7BF6FC45EA4220BDF8D15708406391">
    <w:name w:val="FA7BF6FC45EA4220BDF8D15708406391"/>
    <w:rsid w:val="00CE5BA9"/>
  </w:style>
  <w:style w:type="paragraph" w:customStyle="1" w:styleId="2C0F94471450471FB8998E887BC4F386">
    <w:name w:val="2C0F94471450471FB8998E887BC4F386"/>
    <w:rsid w:val="00A87F13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DC13FF-20D3-448C-99E2-AF197786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3168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orn</dc:creator>
  <cp:keywords/>
  <dc:description/>
  <cp:lastModifiedBy>Donovan Orn</cp:lastModifiedBy>
  <cp:revision>79</cp:revision>
  <dcterms:created xsi:type="dcterms:W3CDTF">2019-08-24T15:16:00Z</dcterms:created>
  <dcterms:modified xsi:type="dcterms:W3CDTF">2020-03-03T21:09:00Z</dcterms:modified>
  <cp:category/>
</cp:coreProperties>
</file>